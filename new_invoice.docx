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 Doe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555-555-5555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packs of paper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0.5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box of pens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bottles of water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5.5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8.25%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6.0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</cp:coreProperties>
</file>