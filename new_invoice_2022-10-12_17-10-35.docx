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 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/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828"/>
        <w:gridCol w:w="6077"/>
        <w:gridCol w:w="2173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</cp:coreProperties>
</file>