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harri kleiman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5165091919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books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85.0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85.0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7.0125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92.0125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</cp:coreProperties>
</file>