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Harrison Kleiman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5165091919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bottles of water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20.0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1.6500000000000001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-13.000000000000004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</cp:coreProperties>
</file>